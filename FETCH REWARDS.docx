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6AF10" w14:textId="77777777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0DA77651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3E16D99F" w14:textId="77777777" w:rsidR="00814823" w:rsidRPr="008F5585" w:rsidRDefault="00814823" w:rsidP="008F5585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8DE66E" wp14:editId="60CDFB7A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66EAA92FB06F4DD1846401F79D436CE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Content>
                                    <w:p w14:paraId="54438545" w14:textId="628381B3" w:rsidR="00DB1D86" w:rsidRPr="008A25CD" w:rsidRDefault="00DB1D86" w:rsidP="00814823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 w:rsidRPr="00941984"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FETCH REWARDS-CODING EXCERCISE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8DE6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32"/>
                                <w:szCs w:val="32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66EAA92FB06F4DD1846401F79D436CE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54438545" w14:textId="628381B3" w:rsidR="00DB1D86" w:rsidRPr="008A25CD" w:rsidRDefault="00DB1D86" w:rsidP="00814823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 w:rsidRPr="00941984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FETCH REWARDS-CODING EXCERCISE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355847" wp14:editId="0D71E649">
                      <wp:extent cx="3202305" cy="138224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1382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9F5DFA" id="Rectangle 18" o:spid="_x0000_s1026" alt="Line" style="width:252.15pt;height:1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078FF3B9" w14:textId="77777777" w:rsidTr="003D2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6C72B4D3" w14:textId="77777777" w:rsidR="00814823" w:rsidRPr="005D120C" w:rsidRDefault="00814823" w:rsidP="003D230B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0454D6AF" wp14:editId="65785C59">
                      <wp:extent cx="3944679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4679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Enter document subtitle:"/>
                                    <w:tag w:val="Enter document subtitle:"/>
                                    <w:id w:val="-82621622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Content>
                                    <w:p w14:paraId="1F77E3E6" w14:textId="6F45A8B0" w:rsidR="00DB1D86" w:rsidRDefault="00DB1D86" w:rsidP="00814823">
                                      <w:pPr>
                                        <w:pStyle w:val="Subtitle"/>
                                        <w:jc w:val="center"/>
                                      </w:pPr>
                                      <w:r>
                                        <w:t xml:space="preserve">Lavanya </w:t>
                                      </w:r>
                                      <w:proofErr w:type="spellStart"/>
                                      <w:r>
                                        <w:t>Nemani</w:t>
                                      </w:r>
                                      <w:proofErr w:type="spellEnd"/>
                                      <w:r>
                                        <w:br/>
                                        <w:t>Role: Backend Software Engineering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54D6AF" id="Text Box 25" o:spid="_x0000_s1027" type="#_x0000_t202" alt="Text box to enter subtitle" style="width:310.6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" filled="f" stroked="f">
                      <v:textbox>
                        <w:txbxContent>
                          <w:sdt>
                            <w:sdtPr>
                              <w:alias w:val="Enter document subtitle:"/>
                              <w:tag w:val="Enter document subtitle:"/>
                              <w:id w:val="-82621622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1F77E3E6" w14:textId="6F45A8B0" w:rsidR="00DB1D86" w:rsidRDefault="00DB1D86" w:rsidP="00814823">
                                <w:pPr>
                                  <w:pStyle w:val="Subtitle"/>
                                  <w:jc w:val="center"/>
                                </w:pPr>
                                <w:r>
                                  <w:t xml:space="preserve">Lavanya </w:t>
                                </w:r>
                                <w:proofErr w:type="spellStart"/>
                                <w:r>
                                  <w:t>Nemani</w:t>
                                </w:r>
                                <w:proofErr w:type="spellEnd"/>
                                <w:r>
                                  <w:br/>
                                  <w:t>Role: Backend Software Engineering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7CDACBC7" w14:textId="77777777" w:rsidTr="003D230B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3885B76E" w14:textId="77777777" w:rsidR="00814823" w:rsidRPr="005D120C" w:rsidRDefault="00814823" w:rsidP="003D230B">
            <w:pPr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6FD2FC39" wp14:editId="4518A6F9">
                      <wp:extent cx="6495393" cy="914400"/>
                      <wp:effectExtent l="0" t="0" r="0" b="0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A3FA92" w14:textId="114C4FAE" w:rsidR="00DB1D86" w:rsidRPr="00883B68" w:rsidRDefault="00DB1D86" w:rsidP="00883B68">
                                  <w:pPr>
                                    <w:pStyle w:val="IntenseQuote"/>
                                  </w:pPr>
                                  <w:r>
                                    <w:rPr>
                                      <w:sz w:val="27"/>
                                      <w:szCs w:val="27"/>
                                    </w:rPr>
                                    <w:t xml:space="preserve">Problem statement: </w:t>
                                  </w:r>
                                  <w:r w:rsidRPr="00941984">
                                    <w:rPr>
                                      <w:sz w:val="27"/>
                                      <w:szCs w:val="27"/>
                                    </w:rPr>
                                    <w:t>Accept a string as input and return a response indicating whether a word is a </w:t>
                                  </w:r>
                                  <w:r w:rsidRPr="00941984">
                                    <w:rPr>
                                      <w:b/>
                                      <w:bCs w:val="0"/>
                                      <w:sz w:val="27"/>
                                      <w:szCs w:val="27"/>
                                    </w:rPr>
                                    <w:t>pyramid word</w:t>
                                  </w:r>
                                  <w:r w:rsidRPr="00941984">
                                    <w:rPr>
                                      <w:sz w:val="27"/>
                                      <w:szCs w:val="27"/>
                                    </w:rPr>
                                    <w:t>. A word is a </w:t>
                                  </w:r>
                                  <w:r w:rsidRPr="00941984">
                                    <w:rPr>
                                      <w:b/>
                                      <w:bCs w:val="0"/>
                                      <w:sz w:val="27"/>
                                      <w:szCs w:val="27"/>
                                    </w:rPr>
                                    <w:t>pyramid word</w:t>
                                  </w:r>
                                  <w:r w:rsidRPr="00941984">
                                    <w:rPr>
                                      <w:sz w:val="27"/>
                                      <w:szCs w:val="27"/>
                                    </w:rPr>
                                    <w:t> if you can arrange the letters in increasing frequency, starting with 1 and continuing without gaps and without duplicates.</w:t>
                                  </w:r>
                                </w:p>
                                <w:p w14:paraId="7DD07FC3" w14:textId="77777777" w:rsidR="00DB1D86" w:rsidRPr="005D120C" w:rsidRDefault="00DB1D86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D2FC39" id="Text Box 26" o:spid="_x0000_s1028" type="#_x0000_t202" alt="Text box to enter abstract" style="width:511.4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" filled="f" stroked="f">
                      <v:textbox>
                        <w:txbxContent>
                          <w:p w14:paraId="10A3FA92" w14:textId="114C4FAE" w:rsidR="00DB1D86" w:rsidRPr="00883B68" w:rsidRDefault="00DB1D86" w:rsidP="00883B68">
                            <w:pPr>
                              <w:pStyle w:val="IntenseQuote"/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 xml:space="preserve">Problem statement: </w:t>
                            </w:r>
                            <w:r w:rsidRPr="00941984">
                              <w:rPr>
                                <w:sz w:val="27"/>
                                <w:szCs w:val="27"/>
                              </w:rPr>
                              <w:t>Accept a string as input and return a response indicating whether a word is a </w:t>
                            </w:r>
                            <w:r w:rsidRPr="00941984">
                              <w:rPr>
                                <w:b/>
                                <w:bCs w:val="0"/>
                                <w:sz w:val="27"/>
                                <w:szCs w:val="27"/>
                              </w:rPr>
                              <w:t>pyramid word</w:t>
                            </w:r>
                            <w:r w:rsidRPr="00941984">
                              <w:rPr>
                                <w:sz w:val="27"/>
                                <w:szCs w:val="27"/>
                              </w:rPr>
                              <w:t>. A word is a </w:t>
                            </w:r>
                            <w:r w:rsidRPr="00941984">
                              <w:rPr>
                                <w:b/>
                                <w:bCs w:val="0"/>
                                <w:sz w:val="27"/>
                                <w:szCs w:val="27"/>
                              </w:rPr>
                              <w:t>pyramid word</w:t>
                            </w:r>
                            <w:r w:rsidRPr="00941984">
                              <w:rPr>
                                <w:sz w:val="27"/>
                                <w:szCs w:val="27"/>
                              </w:rPr>
                              <w:t> if you can arrange the letters in increasing frequency, starting with 1 and continuing without gaps and without duplicates.</w:t>
                            </w:r>
                          </w:p>
                          <w:p w14:paraId="7DD07FC3" w14:textId="77777777" w:rsidR="00DB1D86" w:rsidRPr="005D120C" w:rsidRDefault="00DB1D86" w:rsidP="0081482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574F203B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70C882CF" w14:textId="77777777" w:rsidR="00814823" w:rsidRDefault="00814823" w:rsidP="006045D9"/>
        </w:tc>
      </w:tr>
    </w:tbl>
    <w:p w14:paraId="64B76440" w14:textId="15723394" w:rsidR="00C13B2F" w:rsidRDefault="00C13B2F" w:rsidP="001C62C8">
      <w:pPr>
        <w:rPr>
          <w:sz w:val="24"/>
        </w:rPr>
      </w:pPr>
    </w:p>
    <w:p w14:paraId="59317D5F" w14:textId="22BF0DFE" w:rsidR="00941984" w:rsidRDefault="00941984" w:rsidP="001C62C8">
      <w:pPr>
        <w:rPr>
          <w:sz w:val="24"/>
        </w:rPr>
      </w:pPr>
    </w:p>
    <w:p w14:paraId="16889960" w14:textId="1170B206" w:rsidR="00941984" w:rsidRDefault="00941984" w:rsidP="001C62C8">
      <w:pPr>
        <w:rPr>
          <w:sz w:val="24"/>
        </w:rPr>
      </w:pPr>
    </w:p>
    <w:p w14:paraId="2B6A41DC" w14:textId="56CF39DB" w:rsidR="00941984" w:rsidRDefault="00941984" w:rsidP="00941984">
      <w:pPr>
        <w:pStyle w:val="ReportTitle"/>
      </w:pPr>
      <w:r>
        <w:lastRenderedPageBreak/>
        <w:t>TABLE OF CONTENTS</w:t>
      </w:r>
    </w:p>
    <w:p w14:paraId="66EB73E0" w14:textId="71C95919" w:rsidR="00941984" w:rsidRDefault="00941984" w:rsidP="00941984">
      <w:pPr>
        <w:pStyle w:val="ReportTitle"/>
      </w:pPr>
    </w:p>
    <w:p w14:paraId="546C1688" w14:textId="51A94263" w:rsidR="00941984" w:rsidRDefault="00941984" w:rsidP="00941984">
      <w:pPr>
        <w:pStyle w:val="ReportTitle"/>
      </w:pPr>
    </w:p>
    <w:p w14:paraId="6564A7C7" w14:textId="77777777" w:rsidR="00941984" w:rsidRDefault="00941984" w:rsidP="00941984">
      <w:pPr>
        <w:pStyle w:val="ReportTitle"/>
      </w:pPr>
    </w:p>
    <w:p w14:paraId="56CC9370" w14:textId="77777777" w:rsidR="00941984" w:rsidRDefault="00941984" w:rsidP="00941984">
      <w:pPr>
        <w:pStyle w:val="ReportTitle"/>
      </w:pPr>
    </w:p>
    <w:tbl>
      <w:tblPr>
        <w:tblStyle w:val="TableGrid"/>
        <w:tblW w:w="10601" w:type="dxa"/>
        <w:tblLook w:val="04A0" w:firstRow="1" w:lastRow="0" w:firstColumn="1" w:lastColumn="0" w:noHBand="0" w:noVBand="1"/>
      </w:tblPr>
      <w:tblGrid>
        <w:gridCol w:w="2000"/>
        <w:gridCol w:w="7377"/>
        <w:gridCol w:w="1224"/>
      </w:tblGrid>
      <w:tr w:rsidR="00941984" w14:paraId="1615E234" w14:textId="77777777" w:rsidTr="00891B92">
        <w:trPr>
          <w:trHeight w:val="735"/>
        </w:trPr>
        <w:tc>
          <w:tcPr>
            <w:tcW w:w="2000" w:type="dxa"/>
          </w:tcPr>
          <w:p w14:paraId="015428C8" w14:textId="07156749" w:rsidR="00941984" w:rsidRDefault="005334E7" w:rsidP="001C62C8"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="00891B92">
              <w:rPr>
                <w:sz w:val="24"/>
              </w:rPr>
              <w:t>S</w:t>
            </w:r>
            <w:r w:rsidR="006D3E48">
              <w:rPr>
                <w:sz w:val="24"/>
              </w:rPr>
              <w:t>.n</w:t>
            </w:r>
            <w:r w:rsidR="00891B92">
              <w:rPr>
                <w:sz w:val="24"/>
              </w:rPr>
              <w:t>o</w:t>
            </w:r>
          </w:p>
        </w:tc>
        <w:tc>
          <w:tcPr>
            <w:tcW w:w="7377" w:type="dxa"/>
          </w:tcPr>
          <w:p w14:paraId="14AD3E53" w14:textId="7E4A4D12" w:rsidR="00941984" w:rsidRDefault="00891B92" w:rsidP="001C62C8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Content</w:t>
            </w:r>
          </w:p>
        </w:tc>
        <w:tc>
          <w:tcPr>
            <w:tcW w:w="1224" w:type="dxa"/>
          </w:tcPr>
          <w:p w14:paraId="553CBC6F" w14:textId="5E48E0F3" w:rsidR="00941984" w:rsidRDefault="00891B92" w:rsidP="001C62C8">
            <w:pPr>
              <w:rPr>
                <w:sz w:val="24"/>
              </w:rPr>
            </w:pPr>
            <w:r>
              <w:rPr>
                <w:sz w:val="24"/>
              </w:rPr>
              <w:t>Page No</w:t>
            </w:r>
          </w:p>
        </w:tc>
      </w:tr>
      <w:tr w:rsidR="00941984" w14:paraId="36E01FD1" w14:textId="77777777" w:rsidTr="00891B92">
        <w:trPr>
          <w:trHeight w:val="715"/>
        </w:trPr>
        <w:tc>
          <w:tcPr>
            <w:tcW w:w="2000" w:type="dxa"/>
          </w:tcPr>
          <w:p w14:paraId="6093A806" w14:textId="1EC1AEDE" w:rsidR="002C4B20" w:rsidRDefault="005334E7" w:rsidP="001C62C8">
            <w:pPr>
              <w:rPr>
                <w:sz w:val="24"/>
              </w:rPr>
            </w:pPr>
            <w:r>
              <w:rPr>
                <w:sz w:val="24"/>
              </w:rPr>
              <w:t xml:space="preserve">          1</w:t>
            </w:r>
          </w:p>
        </w:tc>
        <w:tc>
          <w:tcPr>
            <w:tcW w:w="7377" w:type="dxa"/>
          </w:tcPr>
          <w:p w14:paraId="1BA1E4CB" w14:textId="277E9E45" w:rsidR="00941984" w:rsidRDefault="002C4B20" w:rsidP="001C62C8">
            <w:pPr>
              <w:rPr>
                <w:sz w:val="24"/>
              </w:rPr>
            </w:pPr>
            <w:r>
              <w:rPr>
                <w:sz w:val="24"/>
              </w:rPr>
              <w:t>TOOLS USED AND PROJECT STRUCTURE</w:t>
            </w:r>
          </w:p>
        </w:tc>
        <w:tc>
          <w:tcPr>
            <w:tcW w:w="1224" w:type="dxa"/>
          </w:tcPr>
          <w:p w14:paraId="2CD307D4" w14:textId="7B8BA56B" w:rsidR="00941984" w:rsidRDefault="002C4B20" w:rsidP="001C62C8">
            <w:pPr>
              <w:rPr>
                <w:sz w:val="24"/>
              </w:rPr>
            </w:pPr>
            <w:r>
              <w:rPr>
                <w:sz w:val="24"/>
              </w:rPr>
              <w:t xml:space="preserve">  2</w:t>
            </w:r>
          </w:p>
        </w:tc>
      </w:tr>
      <w:tr w:rsidR="00941984" w14:paraId="56DCDC0B" w14:textId="77777777" w:rsidTr="00891B92">
        <w:trPr>
          <w:trHeight w:val="715"/>
        </w:trPr>
        <w:tc>
          <w:tcPr>
            <w:tcW w:w="2000" w:type="dxa"/>
          </w:tcPr>
          <w:p w14:paraId="4F31598F" w14:textId="342B9FBC" w:rsidR="00941984" w:rsidRDefault="005334E7" w:rsidP="001C62C8">
            <w:pPr>
              <w:rPr>
                <w:sz w:val="24"/>
              </w:rPr>
            </w:pPr>
            <w:r>
              <w:rPr>
                <w:sz w:val="24"/>
              </w:rPr>
              <w:t xml:space="preserve">          2</w:t>
            </w:r>
          </w:p>
        </w:tc>
        <w:tc>
          <w:tcPr>
            <w:tcW w:w="7377" w:type="dxa"/>
          </w:tcPr>
          <w:p w14:paraId="3345AB7A" w14:textId="7B7FFDD7" w:rsidR="00941984" w:rsidRDefault="005334E7" w:rsidP="001C62C8">
            <w:pPr>
              <w:rPr>
                <w:sz w:val="24"/>
              </w:rPr>
            </w:pPr>
            <w:r>
              <w:rPr>
                <w:sz w:val="24"/>
              </w:rPr>
              <w:t>INTRODUCTION TO PROJECT</w:t>
            </w:r>
          </w:p>
        </w:tc>
        <w:tc>
          <w:tcPr>
            <w:tcW w:w="1224" w:type="dxa"/>
          </w:tcPr>
          <w:p w14:paraId="12D029B6" w14:textId="2C6DF236" w:rsidR="00941984" w:rsidRDefault="005334E7" w:rsidP="001C62C8">
            <w:pPr>
              <w:rPr>
                <w:sz w:val="24"/>
              </w:rPr>
            </w:pPr>
            <w:r>
              <w:rPr>
                <w:sz w:val="24"/>
              </w:rPr>
              <w:t>3 - 4</w:t>
            </w:r>
          </w:p>
        </w:tc>
      </w:tr>
      <w:tr w:rsidR="00941984" w14:paraId="65DB7630" w14:textId="77777777" w:rsidTr="00891B92">
        <w:trPr>
          <w:trHeight w:val="735"/>
        </w:trPr>
        <w:tc>
          <w:tcPr>
            <w:tcW w:w="2000" w:type="dxa"/>
          </w:tcPr>
          <w:p w14:paraId="71F28349" w14:textId="7B90607D" w:rsidR="00941984" w:rsidRDefault="005334E7" w:rsidP="001C62C8">
            <w:pPr>
              <w:rPr>
                <w:sz w:val="24"/>
              </w:rPr>
            </w:pPr>
            <w:r>
              <w:rPr>
                <w:sz w:val="24"/>
              </w:rPr>
              <w:t xml:space="preserve">          3</w:t>
            </w:r>
          </w:p>
        </w:tc>
        <w:tc>
          <w:tcPr>
            <w:tcW w:w="7377" w:type="dxa"/>
          </w:tcPr>
          <w:p w14:paraId="7FA379EE" w14:textId="59F7C448" w:rsidR="00941984" w:rsidRDefault="005334E7" w:rsidP="001C62C8">
            <w:pPr>
              <w:rPr>
                <w:sz w:val="24"/>
              </w:rPr>
            </w:pPr>
            <w:r>
              <w:rPr>
                <w:sz w:val="24"/>
              </w:rPr>
              <w:t xml:space="preserve">TEST CASES </w:t>
            </w:r>
          </w:p>
        </w:tc>
        <w:tc>
          <w:tcPr>
            <w:tcW w:w="1224" w:type="dxa"/>
          </w:tcPr>
          <w:p w14:paraId="3D89ADC0" w14:textId="44C44EEE" w:rsidR="00941984" w:rsidRDefault="005334E7" w:rsidP="001C62C8">
            <w:pPr>
              <w:rPr>
                <w:sz w:val="24"/>
              </w:rPr>
            </w:pPr>
            <w:r>
              <w:rPr>
                <w:sz w:val="24"/>
              </w:rPr>
              <w:t xml:space="preserve"> 5</w:t>
            </w:r>
          </w:p>
        </w:tc>
      </w:tr>
      <w:tr w:rsidR="00941984" w14:paraId="484B972B" w14:textId="77777777" w:rsidTr="00891B92">
        <w:trPr>
          <w:trHeight w:val="715"/>
        </w:trPr>
        <w:tc>
          <w:tcPr>
            <w:tcW w:w="2000" w:type="dxa"/>
          </w:tcPr>
          <w:p w14:paraId="2F520EAB" w14:textId="6E62EEFB" w:rsidR="00941984" w:rsidRDefault="005334E7" w:rsidP="001C62C8">
            <w:pPr>
              <w:rPr>
                <w:sz w:val="24"/>
              </w:rPr>
            </w:pPr>
            <w:r>
              <w:rPr>
                <w:sz w:val="24"/>
              </w:rPr>
              <w:t xml:space="preserve">          4</w:t>
            </w:r>
          </w:p>
        </w:tc>
        <w:tc>
          <w:tcPr>
            <w:tcW w:w="7377" w:type="dxa"/>
          </w:tcPr>
          <w:p w14:paraId="7A0979EE" w14:textId="7411458A" w:rsidR="00941984" w:rsidRDefault="005334E7" w:rsidP="001C62C8">
            <w:pPr>
              <w:rPr>
                <w:sz w:val="24"/>
              </w:rPr>
            </w:pPr>
            <w:r>
              <w:rPr>
                <w:sz w:val="24"/>
              </w:rPr>
              <w:t>REQUEST AND RESPONSE SNIPPETS</w:t>
            </w:r>
          </w:p>
        </w:tc>
        <w:tc>
          <w:tcPr>
            <w:tcW w:w="1224" w:type="dxa"/>
          </w:tcPr>
          <w:p w14:paraId="5897880F" w14:textId="1D4DC0F7" w:rsidR="00941984" w:rsidRDefault="005334E7" w:rsidP="001C62C8">
            <w:pPr>
              <w:rPr>
                <w:sz w:val="24"/>
              </w:rPr>
            </w:pPr>
            <w:r>
              <w:rPr>
                <w:sz w:val="24"/>
              </w:rPr>
              <w:t xml:space="preserve">6 - </w:t>
            </w:r>
            <w:r w:rsidR="00FD761B">
              <w:rPr>
                <w:sz w:val="24"/>
              </w:rPr>
              <w:t>10</w:t>
            </w:r>
          </w:p>
        </w:tc>
      </w:tr>
      <w:tr w:rsidR="00941984" w14:paraId="54B349DC" w14:textId="77777777" w:rsidTr="00891B92">
        <w:trPr>
          <w:trHeight w:val="715"/>
        </w:trPr>
        <w:tc>
          <w:tcPr>
            <w:tcW w:w="2000" w:type="dxa"/>
          </w:tcPr>
          <w:p w14:paraId="16F31FCB" w14:textId="5A62E939" w:rsidR="00941984" w:rsidRDefault="005334E7" w:rsidP="001C62C8">
            <w:pPr>
              <w:rPr>
                <w:sz w:val="24"/>
              </w:rPr>
            </w:pPr>
            <w:r>
              <w:rPr>
                <w:sz w:val="24"/>
              </w:rPr>
              <w:t xml:space="preserve">          5</w:t>
            </w:r>
          </w:p>
        </w:tc>
        <w:tc>
          <w:tcPr>
            <w:tcW w:w="7377" w:type="dxa"/>
          </w:tcPr>
          <w:p w14:paraId="08177A0E" w14:textId="19C35574" w:rsidR="00941984" w:rsidRDefault="0030511D" w:rsidP="001C62C8">
            <w:pPr>
              <w:rPr>
                <w:sz w:val="24"/>
              </w:rPr>
            </w:pPr>
            <w:r>
              <w:rPr>
                <w:sz w:val="24"/>
              </w:rPr>
              <w:t>DEVELOPER</w:t>
            </w:r>
            <w:r w:rsidR="00FD761B">
              <w:rPr>
                <w:sz w:val="24"/>
              </w:rPr>
              <w:t xml:space="preserve"> DETAILS</w:t>
            </w:r>
          </w:p>
        </w:tc>
        <w:tc>
          <w:tcPr>
            <w:tcW w:w="1224" w:type="dxa"/>
          </w:tcPr>
          <w:p w14:paraId="07B20D42" w14:textId="69D84E97" w:rsidR="00941984" w:rsidRDefault="00FD761B" w:rsidP="001C62C8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14:paraId="4BF4C667" w14:textId="086C4905" w:rsidR="00941984" w:rsidRDefault="00941984" w:rsidP="001C62C8">
      <w:pPr>
        <w:rPr>
          <w:sz w:val="24"/>
        </w:rPr>
      </w:pPr>
    </w:p>
    <w:p w14:paraId="3D39F200" w14:textId="7305B1C7" w:rsidR="00941984" w:rsidRDefault="00941984" w:rsidP="001C62C8">
      <w:pPr>
        <w:rPr>
          <w:sz w:val="24"/>
        </w:rPr>
      </w:pPr>
    </w:p>
    <w:p w14:paraId="3C821FF2" w14:textId="67105C1B" w:rsidR="00941984" w:rsidRDefault="00941984" w:rsidP="001C62C8">
      <w:pPr>
        <w:rPr>
          <w:sz w:val="24"/>
        </w:rPr>
      </w:pPr>
    </w:p>
    <w:p w14:paraId="79AA65CD" w14:textId="19105C31" w:rsidR="00941984" w:rsidRDefault="00941984" w:rsidP="001C62C8">
      <w:pPr>
        <w:rPr>
          <w:sz w:val="24"/>
        </w:rPr>
      </w:pPr>
    </w:p>
    <w:p w14:paraId="23AD7AE0" w14:textId="514FAA42" w:rsidR="00941984" w:rsidRDefault="00941984" w:rsidP="001C62C8">
      <w:pPr>
        <w:rPr>
          <w:sz w:val="24"/>
        </w:rPr>
      </w:pPr>
    </w:p>
    <w:p w14:paraId="7843795E" w14:textId="4F9411B8" w:rsidR="00941984" w:rsidRDefault="00941984" w:rsidP="001C62C8">
      <w:pPr>
        <w:rPr>
          <w:sz w:val="24"/>
        </w:rPr>
      </w:pPr>
    </w:p>
    <w:p w14:paraId="7E78A25F" w14:textId="74FA113E" w:rsidR="00941984" w:rsidRDefault="00941984" w:rsidP="001C62C8">
      <w:pPr>
        <w:rPr>
          <w:sz w:val="24"/>
        </w:rPr>
      </w:pPr>
    </w:p>
    <w:p w14:paraId="387465BE" w14:textId="23F30D3C" w:rsidR="00941984" w:rsidRDefault="00941984" w:rsidP="001C62C8">
      <w:pPr>
        <w:rPr>
          <w:sz w:val="24"/>
        </w:rPr>
      </w:pPr>
    </w:p>
    <w:tbl>
      <w:tblPr>
        <w:tblStyle w:val="TableGrid"/>
        <w:tblpPr w:leftFromText="180" w:rightFromText="180" w:vertAnchor="page" w:horzAnchor="margin" w:tblpY="2379"/>
        <w:tblW w:w="0" w:type="auto"/>
        <w:tblLook w:val="04A0" w:firstRow="1" w:lastRow="0" w:firstColumn="1" w:lastColumn="0" w:noHBand="0" w:noVBand="1"/>
      </w:tblPr>
      <w:tblGrid>
        <w:gridCol w:w="1525"/>
        <w:gridCol w:w="4410"/>
      </w:tblGrid>
      <w:tr w:rsidR="003D230B" w14:paraId="1902FE1C" w14:textId="77777777" w:rsidTr="003D230B">
        <w:trPr>
          <w:trHeight w:val="935"/>
        </w:trPr>
        <w:tc>
          <w:tcPr>
            <w:tcW w:w="1525" w:type="dxa"/>
          </w:tcPr>
          <w:p w14:paraId="727E44AD" w14:textId="77777777" w:rsidR="003D230B" w:rsidRDefault="003D230B" w:rsidP="003D230B">
            <w:r>
              <w:lastRenderedPageBreak/>
              <w:t>Framework</w:t>
            </w:r>
          </w:p>
        </w:tc>
        <w:tc>
          <w:tcPr>
            <w:tcW w:w="4410" w:type="dxa"/>
          </w:tcPr>
          <w:p w14:paraId="711DA2FF" w14:textId="77777777" w:rsidR="003D230B" w:rsidRDefault="003D230B" w:rsidP="003D230B">
            <w:r>
              <w:t>Spring boot</w:t>
            </w:r>
          </w:p>
        </w:tc>
      </w:tr>
      <w:tr w:rsidR="003D230B" w14:paraId="63599EFF" w14:textId="77777777" w:rsidTr="003D230B">
        <w:trPr>
          <w:trHeight w:val="792"/>
        </w:trPr>
        <w:tc>
          <w:tcPr>
            <w:tcW w:w="1525" w:type="dxa"/>
          </w:tcPr>
          <w:p w14:paraId="22DB3A30" w14:textId="77777777" w:rsidR="003D230B" w:rsidRDefault="003D230B" w:rsidP="003D230B">
            <w:r>
              <w:t>Build tool</w:t>
            </w:r>
          </w:p>
        </w:tc>
        <w:tc>
          <w:tcPr>
            <w:tcW w:w="4410" w:type="dxa"/>
          </w:tcPr>
          <w:p w14:paraId="4F53F7E3" w14:textId="77777777" w:rsidR="003D230B" w:rsidRDefault="003D230B" w:rsidP="003D230B">
            <w:r>
              <w:t>Maven</w:t>
            </w:r>
          </w:p>
        </w:tc>
      </w:tr>
      <w:tr w:rsidR="003D230B" w14:paraId="44A3F989" w14:textId="77777777" w:rsidTr="003D230B">
        <w:trPr>
          <w:trHeight w:val="769"/>
        </w:trPr>
        <w:tc>
          <w:tcPr>
            <w:tcW w:w="1525" w:type="dxa"/>
          </w:tcPr>
          <w:p w14:paraId="00358D2F" w14:textId="77777777" w:rsidR="003D230B" w:rsidRDefault="003D230B" w:rsidP="003D230B">
            <w:r>
              <w:t>Language</w:t>
            </w:r>
          </w:p>
        </w:tc>
        <w:tc>
          <w:tcPr>
            <w:tcW w:w="4410" w:type="dxa"/>
          </w:tcPr>
          <w:p w14:paraId="2175F0CF" w14:textId="77777777" w:rsidR="003D230B" w:rsidRDefault="003D230B" w:rsidP="003D230B">
            <w:r>
              <w:t>Java 8</w:t>
            </w:r>
          </w:p>
        </w:tc>
      </w:tr>
      <w:tr w:rsidR="003B2287" w14:paraId="5BAFDCDB" w14:textId="77777777" w:rsidTr="003D230B">
        <w:trPr>
          <w:trHeight w:val="769"/>
        </w:trPr>
        <w:tc>
          <w:tcPr>
            <w:tcW w:w="1525" w:type="dxa"/>
          </w:tcPr>
          <w:p w14:paraId="119AA261" w14:textId="391E21DA" w:rsidR="003B2287" w:rsidRDefault="003B2287" w:rsidP="003D230B">
            <w:r>
              <w:t>IDE</w:t>
            </w:r>
          </w:p>
        </w:tc>
        <w:tc>
          <w:tcPr>
            <w:tcW w:w="4410" w:type="dxa"/>
          </w:tcPr>
          <w:p w14:paraId="745428D8" w14:textId="546EA188" w:rsidR="003B2287" w:rsidRDefault="003B2287" w:rsidP="003D230B">
            <w:proofErr w:type="spellStart"/>
            <w:r>
              <w:t>Intellij</w:t>
            </w:r>
            <w:proofErr w:type="spellEnd"/>
          </w:p>
        </w:tc>
      </w:tr>
    </w:tbl>
    <w:p w14:paraId="3E4F6ACC" w14:textId="0AB4243A" w:rsidR="00941984" w:rsidRDefault="00891B92" w:rsidP="00891B92">
      <w:pPr>
        <w:pStyle w:val="ReportTitle"/>
      </w:pPr>
      <w:r>
        <w:t xml:space="preserve">   </w:t>
      </w:r>
      <w:r>
        <w:tab/>
      </w:r>
      <w:r>
        <w:tab/>
        <w:t>TOOLS USED</w:t>
      </w:r>
      <w:r w:rsidR="000D0353">
        <w:t xml:space="preserve"> &amp; PROJECT STRUCTURE</w:t>
      </w:r>
      <w:r>
        <w:tab/>
      </w:r>
      <w:r>
        <w:tab/>
      </w:r>
      <w:r>
        <w:tab/>
      </w:r>
    </w:p>
    <w:p w14:paraId="255F1048" w14:textId="4B006D2D" w:rsidR="00891B92" w:rsidRDefault="00891B92" w:rsidP="00891B92"/>
    <w:p w14:paraId="6A693B13" w14:textId="2C04D748" w:rsidR="00891B92" w:rsidRDefault="00891B92" w:rsidP="00891B92"/>
    <w:p w14:paraId="50C39CAD" w14:textId="7B5E8989" w:rsidR="000D0353" w:rsidRDefault="000D0353" w:rsidP="00891B92"/>
    <w:p w14:paraId="74CF5429" w14:textId="50DCB1CA" w:rsidR="000D0353" w:rsidRDefault="000D0353" w:rsidP="00891B92"/>
    <w:p w14:paraId="3D9D66D4" w14:textId="77777777" w:rsidR="000D0353" w:rsidRDefault="000D0353" w:rsidP="00891B92"/>
    <w:p w14:paraId="7D7E6537" w14:textId="77777777" w:rsidR="003B2287" w:rsidRDefault="001044B0" w:rsidP="00891B92">
      <w:pPr>
        <w:rPr>
          <w:noProof/>
        </w:rPr>
      </w:pPr>
      <w:r>
        <w:rPr>
          <w:noProof/>
        </w:rPr>
        <w:t xml:space="preserve"> </w:t>
      </w:r>
    </w:p>
    <w:p w14:paraId="470DD280" w14:textId="3337C49C" w:rsidR="000D0353" w:rsidRDefault="001044B0" w:rsidP="00891B92">
      <w:r>
        <w:rPr>
          <w:noProof/>
        </w:rPr>
        <w:drawing>
          <wp:inline distT="0" distB="0" distL="0" distR="0" wp14:anchorId="575C3BD4" wp14:editId="087008C3">
            <wp:extent cx="3846297" cy="4763386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949" cy="477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05AA" w14:textId="2E8E3096" w:rsidR="000D0353" w:rsidRDefault="000D0353" w:rsidP="00891B92"/>
    <w:p w14:paraId="1FEABE90" w14:textId="2230A9EA" w:rsidR="000D0353" w:rsidRDefault="002C4B20" w:rsidP="002C4B20">
      <w:pPr>
        <w:pStyle w:val="ReportTitle"/>
      </w:pPr>
      <w:r>
        <w:lastRenderedPageBreak/>
        <w:t>INTRODUCTION TO PROJECT</w:t>
      </w:r>
    </w:p>
    <w:p w14:paraId="31589B08" w14:textId="694214BF" w:rsidR="000D0353" w:rsidRPr="002C4B20" w:rsidRDefault="001044B0" w:rsidP="000D0353">
      <w:pPr>
        <w:rPr>
          <w:b/>
          <w:bCs/>
        </w:rPr>
      </w:pPr>
      <w:r w:rsidRPr="002C4B20">
        <w:rPr>
          <w:b/>
          <w:bCs/>
        </w:rPr>
        <w:t>Introduction:</w:t>
      </w:r>
    </w:p>
    <w:p w14:paraId="47953AFE" w14:textId="687CA83C" w:rsidR="003B2287" w:rsidRDefault="003B2287" w:rsidP="000D0353">
      <w:r>
        <w:t>Language used: Java</w:t>
      </w:r>
    </w:p>
    <w:p w14:paraId="52BC03AE" w14:textId="114F0554" w:rsidR="000D0353" w:rsidRDefault="003B2287" w:rsidP="000D0353">
      <w:r>
        <w:t>Implementation of fetch-rewards project:</w:t>
      </w:r>
    </w:p>
    <w:p w14:paraId="3CAEF501" w14:textId="1EFA0553" w:rsidR="00DB1D86" w:rsidRDefault="003B2287" w:rsidP="000D0353">
      <w:r>
        <w:t>Fetch-rewards application determines if a word is pyramid or not when an input string is given.</w:t>
      </w:r>
    </w:p>
    <w:p w14:paraId="291D4D1A" w14:textId="6D9DBBB4" w:rsidR="003B2287" w:rsidRDefault="003B2287" w:rsidP="000D0353">
      <w:r>
        <w:t xml:space="preserve">Input: any String </w:t>
      </w:r>
    </w:p>
    <w:p w14:paraId="5736E67E" w14:textId="142CAFD8" w:rsidR="003B2287" w:rsidRDefault="003B2287" w:rsidP="000D0353">
      <w:r>
        <w:t>Output: It Is in the format of json structure with a status message, like given below:</w:t>
      </w:r>
    </w:p>
    <w:p w14:paraId="6DA60BFC" w14:textId="10E14103" w:rsidR="003B2287" w:rsidRPr="002C4B20" w:rsidRDefault="003B2287" w:rsidP="002C4B2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t>If a given string is pyramid: “</w:t>
      </w:r>
      <w:r w:rsidR="002C4B20" w:rsidRPr="002C4B20">
        <w:rPr>
          <w:rFonts w:ascii="Consolas" w:eastAsia="Times New Roman" w:hAnsi="Consolas" w:cs="Times New Roman"/>
          <w:color w:val="0451A5"/>
          <w:sz w:val="18"/>
          <w:szCs w:val="18"/>
        </w:rPr>
        <w:t>Given string is pyramid</w:t>
      </w:r>
      <w:r>
        <w:t>”</w:t>
      </w:r>
      <w:r>
        <w:tab/>
      </w:r>
    </w:p>
    <w:p w14:paraId="11E6CC76" w14:textId="78AB1272" w:rsidR="003B2287" w:rsidRDefault="003B2287" w:rsidP="002C4B20">
      <w:pPr>
        <w:shd w:val="clear" w:color="auto" w:fill="FFFFFE"/>
        <w:spacing w:after="0" w:line="270" w:lineRule="atLeast"/>
      </w:pPr>
      <w:r>
        <w:t>Else, given string is not a pyramid: “</w:t>
      </w:r>
      <w:r w:rsidR="002C4B20" w:rsidRPr="002C4B20">
        <w:rPr>
          <w:rFonts w:ascii="Consolas" w:eastAsia="Times New Roman" w:hAnsi="Consolas" w:cs="Times New Roman"/>
          <w:color w:val="0451A5"/>
          <w:sz w:val="18"/>
          <w:szCs w:val="18"/>
        </w:rPr>
        <w:t>Given string is</w:t>
      </w:r>
      <w:r w:rsidR="002C4B20">
        <w:rPr>
          <w:rFonts w:ascii="Consolas" w:eastAsia="Times New Roman" w:hAnsi="Consolas" w:cs="Times New Roman"/>
          <w:color w:val="0451A5"/>
          <w:sz w:val="18"/>
          <w:szCs w:val="18"/>
        </w:rPr>
        <w:t xml:space="preserve"> not</w:t>
      </w:r>
      <w:r w:rsidR="002C4B20" w:rsidRPr="002C4B20">
        <w:rPr>
          <w:rFonts w:ascii="Consolas" w:eastAsia="Times New Roman" w:hAnsi="Consolas" w:cs="Times New Roman"/>
          <w:color w:val="0451A5"/>
          <w:sz w:val="18"/>
          <w:szCs w:val="18"/>
        </w:rPr>
        <w:t> pyramid</w:t>
      </w:r>
      <w:r>
        <w:t>”</w:t>
      </w:r>
    </w:p>
    <w:p w14:paraId="55EFA2B0" w14:textId="65411CC4" w:rsidR="00DB1D86" w:rsidRDefault="00DB1D86" w:rsidP="002C4B20">
      <w:pPr>
        <w:shd w:val="clear" w:color="auto" w:fill="FFFFFE"/>
        <w:spacing w:after="0" w:line="270" w:lineRule="atLeast"/>
      </w:pPr>
    </w:p>
    <w:p w14:paraId="3701A200" w14:textId="77777777" w:rsidR="00DB1D86" w:rsidRDefault="00DB1D86" w:rsidP="00DB1D86">
      <w:r w:rsidRPr="002C4B20">
        <w:rPr>
          <w:b/>
          <w:bCs/>
        </w:rPr>
        <w:t>Note</w:t>
      </w:r>
      <w:r>
        <w:rPr>
          <w:b/>
          <w:bCs/>
        </w:rPr>
        <w:t>s and Assumptions</w:t>
      </w:r>
      <w:r w:rsidRPr="002C4B20">
        <w:rPr>
          <w:b/>
          <w:bCs/>
        </w:rPr>
        <w:t>:</w:t>
      </w:r>
      <w:r>
        <w:t xml:space="preserve"> </w:t>
      </w:r>
    </w:p>
    <w:p w14:paraId="54B0AED1" w14:textId="529C6249" w:rsidR="00DB1D86" w:rsidRDefault="00DB1D86" w:rsidP="00DB1D86">
      <w:pPr>
        <w:pStyle w:val="ListParagraph"/>
        <w:numPr>
          <w:ilvl w:val="0"/>
          <w:numId w:val="12"/>
        </w:numPr>
      </w:pPr>
      <w:r>
        <w:t xml:space="preserve">Input string is not case-sensitive. When the input is given in case-sensitive, it converts each character into </w:t>
      </w:r>
      <w:r w:rsidR="00183C8B">
        <w:t>lower-case</w:t>
      </w:r>
      <w:r>
        <w:t xml:space="preserve"> letters. </w:t>
      </w:r>
    </w:p>
    <w:p w14:paraId="192F7972" w14:textId="3CDBE353" w:rsidR="00DB1D86" w:rsidRDefault="00DB1D86" w:rsidP="00DB1D86">
      <w:pPr>
        <w:pStyle w:val="ListParagraph"/>
        <w:numPr>
          <w:ilvl w:val="0"/>
          <w:numId w:val="12"/>
        </w:numPr>
      </w:pPr>
      <w:r>
        <w:t>Input is considered only for letters. If numbers</w:t>
      </w:r>
      <w:r w:rsidR="00183C8B">
        <w:t xml:space="preserve"> or special characters</w:t>
      </w:r>
      <w:r>
        <w:t xml:space="preserve"> are given in a string, </w:t>
      </w:r>
      <w:r w:rsidR="00183C8B">
        <w:t>they are</w:t>
      </w:r>
      <w:r>
        <w:t xml:space="preserve"> ignored.</w:t>
      </w:r>
    </w:p>
    <w:p w14:paraId="1BAB9BC1" w14:textId="7F1627C6" w:rsidR="00183C8B" w:rsidRDefault="00183C8B" w:rsidP="00DB1D86">
      <w:pPr>
        <w:pStyle w:val="ListParagraph"/>
        <w:numPr>
          <w:ilvl w:val="0"/>
          <w:numId w:val="12"/>
        </w:numPr>
      </w:pPr>
      <w:r>
        <w:t>When input string contains only one kind of a character, it returns false</w:t>
      </w:r>
    </w:p>
    <w:p w14:paraId="661FC583" w14:textId="50D9913F" w:rsidR="002C4B20" w:rsidRDefault="00DB1D86" w:rsidP="00DB1D86">
      <w:pPr>
        <w:pStyle w:val="ListParagraph"/>
        <w:numPr>
          <w:ilvl w:val="0"/>
          <w:numId w:val="12"/>
        </w:numPr>
      </w:pPr>
      <w:r>
        <w:t>Ran this project in my localhost</w:t>
      </w:r>
      <w:r w:rsidR="00183C8B">
        <w:t>, port: 8080</w:t>
      </w:r>
      <w:r>
        <w:t>.</w:t>
      </w:r>
    </w:p>
    <w:p w14:paraId="5737C51B" w14:textId="21F9A87D" w:rsidR="003B2287" w:rsidRPr="002C4B20" w:rsidRDefault="002C4B20" w:rsidP="003B2287">
      <w:pPr>
        <w:rPr>
          <w:b/>
          <w:bCs/>
        </w:rPr>
      </w:pPr>
      <w:r w:rsidRPr="002C4B20">
        <w:rPr>
          <w:b/>
          <w:bCs/>
        </w:rPr>
        <w:t xml:space="preserve">Used </w:t>
      </w:r>
      <w:r w:rsidR="003B2287" w:rsidRPr="002C4B20">
        <w:rPr>
          <w:b/>
          <w:bCs/>
        </w:rPr>
        <w:t>Controller</w:t>
      </w:r>
      <w:r w:rsidRPr="002C4B20">
        <w:rPr>
          <w:b/>
          <w:bCs/>
        </w:rPr>
        <w:t xml:space="preserve"> Annotations</w:t>
      </w:r>
      <w:r w:rsidR="003B2287" w:rsidRPr="002C4B20">
        <w:rPr>
          <w:b/>
          <w:bCs/>
        </w:rPr>
        <w:t>:</w:t>
      </w:r>
    </w:p>
    <w:p w14:paraId="7EFC2722" w14:textId="549586BC" w:rsidR="003B2287" w:rsidRDefault="003B2287" w:rsidP="003B2287">
      <w:r>
        <w:t>@RequestMapping:</w:t>
      </w:r>
      <w:r w:rsidR="00A91B6F">
        <w:t xml:space="preserve"> </w:t>
      </w:r>
      <w:r w:rsidR="002C4B20">
        <w:t>Maps http requests to controller.</w:t>
      </w:r>
    </w:p>
    <w:p w14:paraId="51F880ED" w14:textId="6909D91A" w:rsidR="003B2287" w:rsidRDefault="003B2287" w:rsidP="003B2287">
      <w:r>
        <w:t>@PostMapping:</w:t>
      </w:r>
      <w:r w:rsidR="002C4B20">
        <w:t xml:space="preserve"> It is specifically used to map for HTTP post request</w:t>
      </w:r>
    </w:p>
    <w:p w14:paraId="17800CE9" w14:textId="2A8CA9A9" w:rsidR="003B2287" w:rsidRPr="002C4B20" w:rsidRDefault="003B2287" w:rsidP="003B2287">
      <w:pPr>
        <w:rPr>
          <w:b/>
          <w:bCs/>
        </w:rPr>
      </w:pPr>
      <w:r w:rsidRPr="002C4B20">
        <w:rPr>
          <w:b/>
          <w:bCs/>
        </w:rPr>
        <w:t>Controller method:</w:t>
      </w:r>
    </w:p>
    <w:p w14:paraId="715590BB" w14:textId="7A8EA24E" w:rsidR="003B2287" w:rsidRDefault="003B2287" w:rsidP="003B2287">
      <w:r>
        <w:t>When a</w:t>
      </w:r>
      <w:r w:rsidR="00A91B6F">
        <w:t xml:space="preserve"> response is sent in a </w:t>
      </w:r>
      <w:r>
        <w:t>string</w:t>
      </w:r>
      <w:r w:rsidR="00A91B6F">
        <w:t>,</w:t>
      </w:r>
      <w:r>
        <w:t xml:space="preserve"> the input is passed to a service class’s method where it</w:t>
      </w:r>
      <w:r w:rsidR="00A91B6F">
        <w:t xml:space="preserve"> returns the</w:t>
      </w:r>
      <w:r>
        <w:t xml:space="preserve"> results i</w:t>
      </w:r>
      <w:r w:rsidR="00A91B6F">
        <w:t>n Boolean value. Based on the Boolean value, the response is given.</w:t>
      </w:r>
    </w:p>
    <w:p w14:paraId="4CF59062" w14:textId="0FDD270A" w:rsidR="00A91B6F" w:rsidRPr="002C4B20" w:rsidRDefault="00A91B6F" w:rsidP="003B2287">
      <w:pPr>
        <w:rPr>
          <w:b/>
          <w:bCs/>
        </w:rPr>
      </w:pPr>
      <w:r w:rsidRPr="002C4B20">
        <w:rPr>
          <w:b/>
          <w:bCs/>
        </w:rPr>
        <w:t>Service method:</w:t>
      </w:r>
    </w:p>
    <w:p w14:paraId="322F53D8" w14:textId="2D17C957" w:rsidR="00A91B6F" w:rsidRDefault="00A91B6F" w:rsidP="003B2287">
      <w:r w:rsidRPr="002C4B20">
        <w:t>Collections used:</w:t>
      </w:r>
      <w:r>
        <w:t xml:space="preserve"> HashMap and ArrayList</w:t>
      </w:r>
    </w:p>
    <w:p w14:paraId="0493DDBC" w14:textId="6AFF73D7" w:rsidR="00A91B6F" w:rsidRDefault="00A91B6F" w:rsidP="003B2287">
      <w:r>
        <w:t xml:space="preserve">HashMap is used to store the non-duplicated values. Hence the given string characters are stored in </w:t>
      </w:r>
      <w:proofErr w:type="spellStart"/>
      <w:r>
        <w:t>hashmap</w:t>
      </w:r>
      <w:proofErr w:type="spellEnd"/>
      <w:r>
        <w:t xml:space="preserve">.  Once the iteration is passed through all characters of the given string, the </w:t>
      </w:r>
      <w:proofErr w:type="spellStart"/>
      <w:r>
        <w:t>hashmap</w:t>
      </w:r>
      <w:proofErr w:type="spellEnd"/>
      <w:r>
        <w:t xml:space="preserve"> stores the character and the count of the encountered character.</w:t>
      </w:r>
    </w:p>
    <w:p w14:paraId="511739E2" w14:textId="03146EAB" w:rsidR="002C4B20" w:rsidRDefault="00A91B6F" w:rsidP="003B2287">
      <w:r>
        <w:lastRenderedPageBreak/>
        <w:t xml:space="preserve">Using ArrayList, </w:t>
      </w:r>
      <w:proofErr w:type="spellStart"/>
      <w:r>
        <w:t>hashmap</w:t>
      </w:r>
      <w:proofErr w:type="spellEnd"/>
      <w:r>
        <w:t xml:space="preserve"> values are sorted and checked if the numbers are consecutive or not.</w:t>
      </w:r>
    </w:p>
    <w:p w14:paraId="7DD37D8C" w14:textId="56B99B13" w:rsidR="00A91B6F" w:rsidRDefault="00A91B6F" w:rsidP="003B2287">
      <w:r>
        <w:t>When the numbers are consecutive, the return is true, if not, the return is false.</w:t>
      </w:r>
    </w:p>
    <w:p w14:paraId="297F0AE2" w14:textId="33B4CB67" w:rsidR="004043B9" w:rsidRDefault="004043B9" w:rsidP="003B2287">
      <w:r>
        <w:t>The Boolean value is returned to the calling method.</w:t>
      </w:r>
    </w:p>
    <w:p w14:paraId="00382F81" w14:textId="77777777" w:rsidR="0030511D" w:rsidRDefault="0030511D" w:rsidP="003B2287"/>
    <w:p w14:paraId="38F4E36A" w14:textId="3FF335B2" w:rsidR="004043B9" w:rsidRDefault="004043B9" w:rsidP="003B2287"/>
    <w:p w14:paraId="705FD6A3" w14:textId="27BA176A" w:rsidR="002C4B20" w:rsidRDefault="002C4B20" w:rsidP="002C4B20">
      <w:pPr>
        <w:pStyle w:val="ReportTitle"/>
      </w:pPr>
    </w:p>
    <w:p w14:paraId="2920FC13" w14:textId="71733213" w:rsidR="002C4B20" w:rsidRDefault="002C4B20" w:rsidP="002C4B20">
      <w:pPr>
        <w:pStyle w:val="ReportTitle"/>
      </w:pPr>
    </w:p>
    <w:p w14:paraId="6B55068D" w14:textId="37E92E9B" w:rsidR="002C4B20" w:rsidRDefault="002C4B20" w:rsidP="002C4B20">
      <w:pPr>
        <w:pStyle w:val="ReportTitle"/>
      </w:pPr>
    </w:p>
    <w:p w14:paraId="07ADD2FE" w14:textId="32841638" w:rsidR="002C4B20" w:rsidRDefault="002C4B20" w:rsidP="002C4B20">
      <w:pPr>
        <w:pStyle w:val="ReportTitle"/>
      </w:pPr>
    </w:p>
    <w:p w14:paraId="105521D0" w14:textId="2CFED645" w:rsidR="002C4B20" w:rsidRDefault="002C4B20" w:rsidP="002C4B20">
      <w:pPr>
        <w:pStyle w:val="ReportTitle"/>
      </w:pPr>
    </w:p>
    <w:p w14:paraId="476EE743" w14:textId="04AAD926" w:rsidR="002C4B20" w:rsidRDefault="002C4B20" w:rsidP="002C4B20">
      <w:pPr>
        <w:pStyle w:val="ReportTitle"/>
      </w:pPr>
    </w:p>
    <w:p w14:paraId="2959382F" w14:textId="5ECD3173" w:rsidR="002C4B20" w:rsidRDefault="002C4B20" w:rsidP="002C4B20">
      <w:pPr>
        <w:pStyle w:val="ReportTitle"/>
      </w:pPr>
    </w:p>
    <w:p w14:paraId="00EEE278" w14:textId="6772D954" w:rsidR="002C4B20" w:rsidRDefault="002C4B20" w:rsidP="002C4B20">
      <w:pPr>
        <w:pStyle w:val="ReportTitle"/>
      </w:pPr>
    </w:p>
    <w:p w14:paraId="3C084D26" w14:textId="258483BF" w:rsidR="002C4B20" w:rsidRDefault="002C4B20" w:rsidP="002C4B20">
      <w:pPr>
        <w:pStyle w:val="ReportTitle"/>
      </w:pPr>
    </w:p>
    <w:p w14:paraId="67BF012A" w14:textId="259C8CBD" w:rsidR="002C4B20" w:rsidRDefault="002C4B20" w:rsidP="002C4B20">
      <w:pPr>
        <w:pStyle w:val="ReportTitle"/>
      </w:pPr>
    </w:p>
    <w:p w14:paraId="01CFF865" w14:textId="2278E3FB" w:rsidR="002C4B20" w:rsidRDefault="002C4B20" w:rsidP="002C4B20">
      <w:pPr>
        <w:pStyle w:val="ReportTitle"/>
      </w:pPr>
    </w:p>
    <w:p w14:paraId="12CECAE3" w14:textId="224A2183" w:rsidR="002C4B20" w:rsidRDefault="002C4B20" w:rsidP="002C4B20">
      <w:pPr>
        <w:pStyle w:val="ReportTitle"/>
      </w:pPr>
    </w:p>
    <w:p w14:paraId="10F4572A" w14:textId="08C09F0F" w:rsidR="002C4B20" w:rsidRDefault="002C4B20" w:rsidP="002C4B20">
      <w:pPr>
        <w:pStyle w:val="ReportTitle"/>
      </w:pPr>
    </w:p>
    <w:p w14:paraId="60A2A9C9" w14:textId="5B586BB8" w:rsidR="002C4B20" w:rsidRDefault="002C4B20" w:rsidP="002C4B20">
      <w:pPr>
        <w:pStyle w:val="ReportTitle"/>
      </w:pPr>
    </w:p>
    <w:p w14:paraId="6A295AAB" w14:textId="4F883061" w:rsidR="002C4B20" w:rsidRDefault="002C4B20" w:rsidP="002C4B20">
      <w:pPr>
        <w:pStyle w:val="ReportTitle"/>
      </w:pPr>
    </w:p>
    <w:p w14:paraId="36B4E669" w14:textId="54F81692" w:rsidR="002C4B20" w:rsidRDefault="002C4B20" w:rsidP="002C4B20">
      <w:pPr>
        <w:pStyle w:val="ReportTitle"/>
      </w:pPr>
    </w:p>
    <w:p w14:paraId="4C86C35E" w14:textId="6901CF4D" w:rsidR="002C4B20" w:rsidRDefault="002C4B20" w:rsidP="002C4B20">
      <w:pPr>
        <w:pStyle w:val="ReportTitle"/>
      </w:pPr>
    </w:p>
    <w:p w14:paraId="2E0F5EFC" w14:textId="1EBBA74A" w:rsidR="002C4B20" w:rsidRDefault="002C4B20" w:rsidP="00183C8B">
      <w:pPr>
        <w:pStyle w:val="ReportTitle"/>
        <w:jc w:val="left"/>
      </w:pPr>
    </w:p>
    <w:p w14:paraId="200D8F23" w14:textId="40F3488D" w:rsidR="002C4B20" w:rsidRDefault="002C4B20" w:rsidP="002C4B20">
      <w:pPr>
        <w:pStyle w:val="ReportTitle"/>
        <w:jc w:val="left"/>
      </w:pPr>
      <w:r>
        <w:lastRenderedPageBreak/>
        <w:t xml:space="preserve">                            TEST CASES</w:t>
      </w:r>
    </w:p>
    <w:p w14:paraId="1572DB7F" w14:textId="38A851FB" w:rsidR="004043B9" w:rsidRPr="002C4B20" w:rsidRDefault="004043B9" w:rsidP="003B2287">
      <w:pPr>
        <w:rPr>
          <w:b/>
          <w:bCs/>
        </w:rPr>
      </w:pPr>
      <w:r w:rsidRPr="002C4B20">
        <w:rPr>
          <w:b/>
          <w:bCs/>
        </w:rPr>
        <w:t>Testcases:</w:t>
      </w:r>
    </w:p>
    <w:p w14:paraId="6AD409AB" w14:textId="2886FF8D" w:rsidR="005744F8" w:rsidRDefault="004043B9" w:rsidP="003B2287">
      <w:r>
        <w:t xml:space="preserve">Used Junit and Mockito to </w:t>
      </w:r>
      <w:r w:rsidR="005744F8">
        <w:t>write</w:t>
      </w:r>
      <w:r>
        <w:t xml:space="preserve"> the test cases </w:t>
      </w:r>
      <w:r w:rsidR="005744F8">
        <w:t>for this project.</w:t>
      </w:r>
    </w:p>
    <w:p w14:paraId="55497B2D" w14:textId="6E7FB44F" w:rsidR="005744F8" w:rsidRDefault="005744F8" w:rsidP="003B2287">
      <w:r w:rsidRPr="002C4B20">
        <w:rPr>
          <w:b/>
          <w:bCs/>
        </w:rPr>
        <w:t xml:space="preserve">@MockBean: </w:t>
      </w:r>
      <w:r>
        <w:t>It allows to mock the class to verify the behavior of it.</w:t>
      </w:r>
    </w:p>
    <w:p w14:paraId="76EE1B02" w14:textId="35FB3AB7" w:rsidR="005744F8" w:rsidRDefault="005744F8" w:rsidP="005744F8">
      <w:proofErr w:type="spellStart"/>
      <w:r w:rsidRPr="002C4B20">
        <w:rPr>
          <w:b/>
          <w:bCs/>
        </w:rPr>
        <w:t>MockMvc</w:t>
      </w:r>
      <w:proofErr w:type="spellEnd"/>
      <w:r w:rsidR="002C4B20" w:rsidRPr="002C4B20">
        <w:rPr>
          <w:b/>
          <w:bCs/>
        </w:rPr>
        <w:t>:</w:t>
      </w:r>
      <w:r w:rsidR="002C4B20">
        <w:t xml:space="preserve"> It</w:t>
      </w:r>
      <w:r>
        <w:t xml:space="preserve"> is used to test the server-side testing</w:t>
      </w:r>
      <w:r w:rsidR="002C4B20">
        <w:t>.</w:t>
      </w:r>
      <w:r>
        <w:t xml:space="preserve"> </w:t>
      </w:r>
    </w:p>
    <w:p w14:paraId="0A4FA543" w14:textId="1AAF3C01" w:rsidR="005744F8" w:rsidRDefault="005744F8" w:rsidP="003B2287">
      <w:proofErr w:type="spellStart"/>
      <w:r>
        <w:t>ControllerTest</w:t>
      </w:r>
      <w:proofErr w:type="spellEnd"/>
      <w:r>
        <w:t xml:space="preserve"> and </w:t>
      </w:r>
      <w:proofErr w:type="spellStart"/>
      <w:r>
        <w:t>ServiceTest</w:t>
      </w:r>
      <w:proofErr w:type="spellEnd"/>
      <w:r>
        <w:t>:</w:t>
      </w:r>
    </w:p>
    <w:p w14:paraId="591330B3" w14:textId="48E6F42F" w:rsidR="005744F8" w:rsidRDefault="005744F8" w:rsidP="003B2287">
      <w:r>
        <w:t>Three-unit test cases are written to check the behavior of controller and service. They are as follows:</w:t>
      </w:r>
    </w:p>
    <w:p w14:paraId="20080560" w14:textId="6A0DA212" w:rsidR="005744F8" w:rsidRDefault="005744F8" w:rsidP="005744F8">
      <w:pPr>
        <w:pStyle w:val="ListParagraph"/>
        <w:numPr>
          <w:ilvl w:val="0"/>
          <w:numId w:val="11"/>
        </w:numPr>
      </w:pPr>
      <w:r>
        <w:t>Positive test case</w:t>
      </w:r>
    </w:p>
    <w:p w14:paraId="280F7212" w14:textId="3564B7A0" w:rsidR="005744F8" w:rsidRDefault="005744F8" w:rsidP="005744F8">
      <w:pPr>
        <w:pStyle w:val="ListParagraph"/>
        <w:numPr>
          <w:ilvl w:val="0"/>
          <w:numId w:val="11"/>
        </w:numPr>
      </w:pPr>
      <w:r>
        <w:t>Negative test case</w:t>
      </w:r>
    </w:p>
    <w:p w14:paraId="67CE9A70" w14:textId="64CB0CC4" w:rsidR="005744F8" w:rsidRDefault="005744F8" w:rsidP="005744F8">
      <w:pPr>
        <w:pStyle w:val="ListParagraph"/>
        <w:numPr>
          <w:ilvl w:val="0"/>
          <w:numId w:val="11"/>
        </w:numPr>
      </w:pPr>
      <w:r>
        <w:t>Invalid input test case</w:t>
      </w:r>
    </w:p>
    <w:p w14:paraId="5CB5B722" w14:textId="37400C99" w:rsidR="005744F8" w:rsidRDefault="005744F8" w:rsidP="005744F8"/>
    <w:p w14:paraId="21A80F5C" w14:textId="47620F25" w:rsidR="005744F8" w:rsidRDefault="005744F8" w:rsidP="005744F8"/>
    <w:p w14:paraId="17EBC64D" w14:textId="4B2332DE" w:rsidR="005744F8" w:rsidRDefault="005744F8" w:rsidP="005744F8"/>
    <w:p w14:paraId="20633FA6" w14:textId="1A8D8458" w:rsidR="005744F8" w:rsidRDefault="005744F8" w:rsidP="005744F8"/>
    <w:p w14:paraId="421AF0EC" w14:textId="1E99561E" w:rsidR="005744F8" w:rsidRDefault="005744F8" w:rsidP="005744F8"/>
    <w:p w14:paraId="7B898234" w14:textId="655505C4" w:rsidR="005744F8" w:rsidRDefault="005744F8" w:rsidP="005744F8"/>
    <w:p w14:paraId="09CB1A3B" w14:textId="4FB9FDBC" w:rsidR="005744F8" w:rsidRDefault="005744F8" w:rsidP="005744F8"/>
    <w:p w14:paraId="2D47E6E5" w14:textId="3A71B19D" w:rsidR="005744F8" w:rsidRDefault="005744F8" w:rsidP="005744F8"/>
    <w:p w14:paraId="79420E5F" w14:textId="77777777" w:rsidR="002C4B20" w:rsidRDefault="002C4B20" w:rsidP="005744F8"/>
    <w:p w14:paraId="520C0E8E" w14:textId="77777777" w:rsidR="002C4B20" w:rsidRDefault="002C4B20" w:rsidP="002C4B20">
      <w:pPr>
        <w:pStyle w:val="ReportTitle"/>
        <w:ind w:left="720" w:firstLine="720"/>
      </w:pPr>
    </w:p>
    <w:p w14:paraId="4ED3B8A0" w14:textId="77777777" w:rsidR="002C4B20" w:rsidRDefault="002C4B20" w:rsidP="002C4B20">
      <w:pPr>
        <w:pStyle w:val="ReportTitle"/>
        <w:ind w:left="720" w:firstLine="720"/>
      </w:pPr>
    </w:p>
    <w:p w14:paraId="6C425A04" w14:textId="77777777" w:rsidR="002C4B20" w:rsidRDefault="002C4B20" w:rsidP="002C4B20">
      <w:pPr>
        <w:pStyle w:val="ReportTitle"/>
        <w:ind w:left="720" w:firstLine="720"/>
      </w:pPr>
    </w:p>
    <w:p w14:paraId="5527E624" w14:textId="485817A5" w:rsidR="002C4B20" w:rsidRPr="002C4B20" w:rsidRDefault="002C4B20" w:rsidP="002C4B20">
      <w:pPr>
        <w:pStyle w:val="ReportTitle"/>
        <w:ind w:left="720" w:firstLine="720"/>
      </w:pPr>
      <w:r>
        <w:lastRenderedPageBreak/>
        <w:t xml:space="preserve">REQUEST </w:t>
      </w:r>
      <w:r w:rsidR="005334E7">
        <w:t xml:space="preserve">AND </w:t>
      </w:r>
      <w:r>
        <w:t>RESPONSE</w:t>
      </w:r>
      <w:r w:rsidR="005334E7">
        <w:t xml:space="preserve"> SNIPPETS</w:t>
      </w:r>
      <w:r>
        <w:tab/>
      </w:r>
      <w:r>
        <w:tab/>
      </w:r>
      <w:r>
        <w:tab/>
      </w:r>
      <w:r>
        <w:tab/>
      </w:r>
    </w:p>
    <w:p w14:paraId="031D6116" w14:textId="7E4403C2" w:rsidR="005744F8" w:rsidRPr="002C4B20" w:rsidRDefault="005744F8" w:rsidP="005744F8">
      <w:pPr>
        <w:rPr>
          <w:b/>
          <w:bCs/>
        </w:rPr>
      </w:pPr>
      <w:r w:rsidRPr="002C4B20">
        <w:rPr>
          <w:b/>
          <w:bCs/>
        </w:rPr>
        <w:t xml:space="preserve">When an input string is </w:t>
      </w:r>
      <w:r w:rsidR="00183C8B">
        <w:rPr>
          <w:b/>
          <w:bCs/>
        </w:rPr>
        <w:t>“</w:t>
      </w:r>
      <w:r w:rsidRPr="002C4B20">
        <w:rPr>
          <w:b/>
          <w:bCs/>
        </w:rPr>
        <w:t>banana</w:t>
      </w:r>
      <w:r w:rsidR="00183C8B">
        <w:rPr>
          <w:b/>
          <w:bCs/>
        </w:rPr>
        <w:t>”</w:t>
      </w:r>
    </w:p>
    <w:p w14:paraId="5E30D5B6" w14:textId="12838FF2" w:rsidR="005744F8" w:rsidRDefault="005744F8" w:rsidP="005744F8"/>
    <w:p w14:paraId="5C35EECF" w14:textId="77777777" w:rsidR="005744F8" w:rsidRDefault="005744F8" w:rsidP="005744F8"/>
    <w:p w14:paraId="1E4803D7" w14:textId="7247672B" w:rsidR="005744F8" w:rsidRDefault="005744F8" w:rsidP="005744F8">
      <w:r>
        <w:rPr>
          <w:noProof/>
        </w:rPr>
        <w:drawing>
          <wp:inline distT="0" distB="0" distL="0" distR="0" wp14:anchorId="384DC84B" wp14:editId="58A8A16F">
            <wp:extent cx="6400800" cy="4119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D2FF" w14:textId="77777777" w:rsidR="004043B9" w:rsidRDefault="004043B9" w:rsidP="003B2287"/>
    <w:p w14:paraId="13516572" w14:textId="77777777" w:rsidR="005744F8" w:rsidRDefault="005744F8" w:rsidP="003B2287"/>
    <w:p w14:paraId="7E5DAF2B" w14:textId="77777777" w:rsidR="005744F8" w:rsidRDefault="005744F8" w:rsidP="003B2287"/>
    <w:p w14:paraId="471460C7" w14:textId="77777777" w:rsidR="005744F8" w:rsidRDefault="005744F8" w:rsidP="003B2287"/>
    <w:p w14:paraId="49EB3B29" w14:textId="77777777" w:rsidR="005744F8" w:rsidRDefault="005744F8" w:rsidP="003B2287"/>
    <w:p w14:paraId="6339C920" w14:textId="77777777" w:rsidR="005744F8" w:rsidRDefault="005744F8" w:rsidP="003B2287"/>
    <w:p w14:paraId="650BEF59" w14:textId="05D2C5E9" w:rsidR="00A91B6F" w:rsidRPr="00183C8B" w:rsidRDefault="00A91B6F" w:rsidP="003B2287">
      <w:pPr>
        <w:rPr>
          <w:b/>
          <w:bCs/>
        </w:rPr>
      </w:pPr>
      <w:r w:rsidRPr="00183C8B">
        <w:rPr>
          <w:b/>
          <w:bCs/>
        </w:rPr>
        <w:lastRenderedPageBreak/>
        <w:t xml:space="preserve"> </w:t>
      </w:r>
      <w:r w:rsidR="005744F8" w:rsidRPr="00183C8B">
        <w:rPr>
          <w:b/>
          <w:bCs/>
        </w:rPr>
        <w:t>When</w:t>
      </w:r>
      <w:r w:rsidR="00183C8B" w:rsidRPr="00183C8B">
        <w:rPr>
          <w:b/>
          <w:bCs/>
        </w:rPr>
        <w:t xml:space="preserve"> an input</w:t>
      </w:r>
      <w:r w:rsidR="005744F8" w:rsidRPr="00183C8B">
        <w:rPr>
          <w:b/>
          <w:bCs/>
        </w:rPr>
        <w:t xml:space="preserve"> string is </w:t>
      </w:r>
      <w:r w:rsidR="00183C8B" w:rsidRPr="00183C8B">
        <w:rPr>
          <w:b/>
          <w:bCs/>
        </w:rPr>
        <w:t>“</w:t>
      </w:r>
      <w:r w:rsidR="005744F8" w:rsidRPr="00183C8B">
        <w:rPr>
          <w:b/>
          <w:bCs/>
        </w:rPr>
        <w:t>people</w:t>
      </w:r>
      <w:r w:rsidR="00183C8B" w:rsidRPr="00183C8B">
        <w:rPr>
          <w:b/>
          <w:bCs/>
        </w:rPr>
        <w:t>”</w:t>
      </w:r>
    </w:p>
    <w:p w14:paraId="0B904801" w14:textId="77777777" w:rsidR="002C4B20" w:rsidRDefault="002C4B20" w:rsidP="003B2287"/>
    <w:p w14:paraId="50B39FB2" w14:textId="18D89C26" w:rsidR="005744F8" w:rsidRDefault="005744F8" w:rsidP="003B2287">
      <w:r>
        <w:rPr>
          <w:noProof/>
        </w:rPr>
        <w:drawing>
          <wp:inline distT="0" distB="0" distL="0" distR="0" wp14:anchorId="48EB2210" wp14:editId="46F514F8">
            <wp:extent cx="6400800" cy="48355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0CFB" w14:textId="77777777" w:rsidR="00A91B6F" w:rsidRDefault="00A91B6F" w:rsidP="003B2287"/>
    <w:p w14:paraId="6AFA9234" w14:textId="77777777" w:rsidR="00A91B6F" w:rsidRDefault="00A91B6F" w:rsidP="003B2287"/>
    <w:p w14:paraId="36ADD197" w14:textId="77777777" w:rsidR="002C4B20" w:rsidRDefault="002C4B20" w:rsidP="003B2287"/>
    <w:p w14:paraId="317A52FD" w14:textId="77777777" w:rsidR="002C4B20" w:rsidRDefault="002C4B20" w:rsidP="003B2287"/>
    <w:p w14:paraId="3E912EE3" w14:textId="77777777" w:rsidR="002C4B20" w:rsidRDefault="002C4B20" w:rsidP="003B2287"/>
    <w:p w14:paraId="0EF83DAD" w14:textId="77777777" w:rsidR="002C4B20" w:rsidRDefault="002C4B20" w:rsidP="003B2287"/>
    <w:p w14:paraId="0A5D9380" w14:textId="77777777" w:rsidR="002C4B20" w:rsidRDefault="002C4B20" w:rsidP="003B2287"/>
    <w:p w14:paraId="616294DB" w14:textId="16C478DE" w:rsidR="003B2287" w:rsidRPr="00183C8B" w:rsidRDefault="005744F8" w:rsidP="003B2287">
      <w:pPr>
        <w:rPr>
          <w:b/>
          <w:bCs/>
        </w:rPr>
      </w:pPr>
      <w:r w:rsidRPr="00183C8B">
        <w:rPr>
          <w:b/>
          <w:bCs/>
        </w:rPr>
        <w:lastRenderedPageBreak/>
        <w:t>When input string is empty:</w:t>
      </w:r>
    </w:p>
    <w:p w14:paraId="4089BC05" w14:textId="77777777" w:rsidR="002C4B20" w:rsidRDefault="002C4B20" w:rsidP="003B2287"/>
    <w:p w14:paraId="4741DECB" w14:textId="598940DE" w:rsidR="005744F8" w:rsidRDefault="005744F8" w:rsidP="003B2287">
      <w:r>
        <w:rPr>
          <w:noProof/>
        </w:rPr>
        <w:drawing>
          <wp:inline distT="0" distB="0" distL="0" distR="0" wp14:anchorId="018A63E3" wp14:editId="4A24F4B3">
            <wp:extent cx="6400800" cy="4521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BB36" w14:textId="77777777" w:rsidR="002C4B20" w:rsidRDefault="002C4B20" w:rsidP="000D0353"/>
    <w:p w14:paraId="3A4FD0F0" w14:textId="77777777" w:rsidR="002C4B20" w:rsidRDefault="002C4B20" w:rsidP="000D0353"/>
    <w:p w14:paraId="1F6EE233" w14:textId="77777777" w:rsidR="002C4B20" w:rsidRDefault="002C4B20" w:rsidP="000D0353"/>
    <w:p w14:paraId="23F3ADCA" w14:textId="77777777" w:rsidR="002C4B20" w:rsidRDefault="002C4B20" w:rsidP="000D0353"/>
    <w:p w14:paraId="120F8F48" w14:textId="77777777" w:rsidR="002C4B20" w:rsidRDefault="002C4B20" w:rsidP="000D0353"/>
    <w:p w14:paraId="4CEE728A" w14:textId="77777777" w:rsidR="002C4B20" w:rsidRDefault="002C4B20" w:rsidP="000D0353"/>
    <w:p w14:paraId="1B843DFB" w14:textId="77777777" w:rsidR="002C4B20" w:rsidRDefault="002C4B20" w:rsidP="000D0353"/>
    <w:p w14:paraId="231DF1B5" w14:textId="6B46BE7B" w:rsidR="003B2287" w:rsidRPr="00183C8B" w:rsidRDefault="002C4B20" w:rsidP="000D0353">
      <w:pPr>
        <w:rPr>
          <w:b/>
          <w:bCs/>
        </w:rPr>
      </w:pPr>
      <w:r w:rsidRPr="00183C8B">
        <w:rPr>
          <w:b/>
          <w:bCs/>
        </w:rPr>
        <w:lastRenderedPageBreak/>
        <w:t xml:space="preserve">When </w:t>
      </w:r>
      <w:r w:rsidR="00183C8B" w:rsidRPr="00183C8B">
        <w:rPr>
          <w:b/>
          <w:bCs/>
        </w:rPr>
        <w:t>an input</w:t>
      </w:r>
      <w:r w:rsidRPr="00183C8B">
        <w:rPr>
          <w:b/>
          <w:bCs/>
        </w:rPr>
        <w:t xml:space="preserve"> string is not case-sensitive:  </w:t>
      </w:r>
      <w:proofErr w:type="spellStart"/>
      <w:r w:rsidR="00FD761B">
        <w:rPr>
          <w:b/>
          <w:bCs/>
        </w:rPr>
        <w:t>AbBcCC</w:t>
      </w:r>
      <w:proofErr w:type="spellEnd"/>
    </w:p>
    <w:p w14:paraId="1078B557" w14:textId="01D187AD" w:rsidR="002C4B20" w:rsidRDefault="002C4B20" w:rsidP="000D0353"/>
    <w:p w14:paraId="5E4EACBF" w14:textId="77777777" w:rsidR="002C4B20" w:rsidRDefault="002C4B20" w:rsidP="000D0353"/>
    <w:p w14:paraId="79677F0C" w14:textId="322E80BB" w:rsidR="002C4B20" w:rsidRDefault="002C4B20" w:rsidP="000D0353">
      <w:r>
        <w:rPr>
          <w:noProof/>
        </w:rPr>
        <w:drawing>
          <wp:inline distT="0" distB="0" distL="0" distR="0" wp14:anchorId="0C99E6C2" wp14:editId="000C01E5">
            <wp:extent cx="6400800" cy="4515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4C71" w14:textId="176F1C26" w:rsidR="002C4B20" w:rsidRDefault="002C4B20" w:rsidP="000D0353"/>
    <w:p w14:paraId="1C979973" w14:textId="7EE69ABA" w:rsidR="002C4B20" w:rsidRDefault="002C4B20" w:rsidP="000D0353"/>
    <w:p w14:paraId="6FCADC7C" w14:textId="54797842" w:rsidR="002C4B20" w:rsidRDefault="002C4B20" w:rsidP="000D0353"/>
    <w:p w14:paraId="53075584" w14:textId="5B68851D" w:rsidR="002C4B20" w:rsidRDefault="002C4B20" w:rsidP="000D0353"/>
    <w:p w14:paraId="1B1B3091" w14:textId="77777777" w:rsidR="00183C8B" w:rsidRDefault="00183C8B" w:rsidP="000D0353"/>
    <w:p w14:paraId="3D46F4A0" w14:textId="77777777" w:rsidR="00183C8B" w:rsidRDefault="00183C8B" w:rsidP="000D0353"/>
    <w:p w14:paraId="7A7D161C" w14:textId="0EC794CA" w:rsidR="00DB1D86" w:rsidRPr="00183C8B" w:rsidRDefault="00DB1D86" w:rsidP="000D0353">
      <w:pPr>
        <w:rPr>
          <w:b/>
          <w:bCs/>
        </w:rPr>
      </w:pPr>
      <w:r w:rsidRPr="00183C8B">
        <w:rPr>
          <w:b/>
          <w:bCs/>
        </w:rPr>
        <w:lastRenderedPageBreak/>
        <w:t>When an input</w:t>
      </w:r>
      <w:r w:rsidR="00183C8B" w:rsidRPr="00183C8B">
        <w:rPr>
          <w:b/>
          <w:bCs/>
        </w:rPr>
        <w:t xml:space="preserve"> string contains</w:t>
      </w:r>
      <w:r w:rsidRPr="00183C8B">
        <w:rPr>
          <w:b/>
          <w:bCs/>
        </w:rPr>
        <w:t xml:space="preserve"> numbers and letters together: 1234banana, it only considers letters</w:t>
      </w:r>
    </w:p>
    <w:p w14:paraId="7E835C56" w14:textId="107A3B4B" w:rsidR="00DB1D86" w:rsidRDefault="00DB1D86" w:rsidP="000D0353"/>
    <w:p w14:paraId="3C415D06" w14:textId="5FF16948" w:rsidR="00DB1D86" w:rsidRDefault="00DB1D86" w:rsidP="000D0353">
      <w:r>
        <w:rPr>
          <w:noProof/>
        </w:rPr>
        <w:drawing>
          <wp:inline distT="0" distB="0" distL="0" distR="0" wp14:anchorId="4B60E578" wp14:editId="7EE0F3C9">
            <wp:extent cx="6400800" cy="51015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17D9" w14:textId="61A0D7DE" w:rsidR="002C4B20" w:rsidRDefault="002C4B20" w:rsidP="000D0353"/>
    <w:p w14:paraId="7286392F" w14:textId="224CC29A" w:rsidR="002C4B20" w:rsidRDefault="002C4B20" w:rsidP="000D0353"/>
    <w:p w14:paraId="75D2519A" w14:textId="4AF08930" w:rsidR="002C4B20" w:rsidRDefault="002C4B20" w:rsidP="002C4B20">
      <w:pPr>
        <w:pStyle w:val="ReportTitle"/>
      </w:pPr>
    </w:p>
    <w:p w14:paraId="08CBDEE4" w14:textId="2AAB3484" w:rsidR="00FD761B" w:rsidRDefault="00FD761B" w:rsidP="002C4B20">
      <w:pPr>
        <w:pStyle w:val="ReportTitle"/>
      </w:pPr>
    </w:p>
    <w:p w14:paraId="050A6AE6" w14:textId="7BB39CD8" w:rsidR="00FD761B" w:rsidRDefault="00FD761B" w:rsidP="002C4B20">
      <w:pPr>
        <w:pStyle w:val="ReportTitle"/>
      </w:pPr>
    </w:p>
    <w:p w14:paraId="3494F983" w14:textId="5234F7EC" w:rsidR="00FD761B" w:rsidRDefault="00FD761B" w:rsidP="00FD761B"/>
    <w:p w14:paraId="5517F0B3" w14:textId="137D440E" w:rsidR="00FD761B" w:rsidRDefault="00FD761B" w:rsidP="00FD761B">
      <w:r>
        <w:lastRenderedPageBreak/>
        <w:t xml:space="preserve">When an input is one kind of a character: </w:t>
      </w:r>
      <w:proofErr w:type="spellStart"/>
      <w:r>
        <w:t>aaaaaaaaa</w:t>
      </w:r>
      <w:proofErr w:type="spellEnd"/>
    </w:p>
    <w:p w14:paraId="47A88AAD" w14:textId="27DCF487" w:rsidR="00FD761B" w:rsidRDefault="00FD761B" w:rsidP="00FD761B"/>
    <w:p w14:paraId="629DA52D" w14:textId="114EB9FF" w:rsidR="00FD761B" w:rsidRDefault="00FD761B" w:rsidP="00FD761B">
      <w:r>
        <w:rPr>
          <w:noProof/>
        </w:rPr>
        <w:drawing>
          <wp:inline distT="0" distB="0" distL="0" distR="0" wp14:anchorId="144234EB" wp14:editId="0E370F1A">
            <wp:extent cx="6400800" cy="49657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284C" w14:textId="3E85DC87" w:rsidR="00FD761B" w:rsidRDefault="00FD761B" w:rsidP="002C4B20">
      <w:pPr>
        <w:pStyle w:val="ReportTitle"/>
      </w:pPr>
    </w:p>
    <w:p w14:paraId="3069F6B1" w14:textId="6C29C15C" w:rsidR="00FD761B" w:rsidRDefault="00FD761B" w:rsidP="002C4B20">
      <w:pPr>
        <w:pStyle w:val="ReportTitle"/>
      </w:pPr>
    </w:p>
    <w:p w14:paraId="18EBD731" w14:textId="77777777" w:rsidR="00FD761B" w:rsidRDefault="00FD761B" w:rsidP="002C4B20">
      <w:pPr>
        <w:pStyle w:val="ReportTitle"/>
      </w:pPr>
    </w:p>
    <w:p w14:paraId="2390328C" w14:textId="741BC4F6" w:rsidR="002C4B20" w:rsidRDefault="002C4B20" w:rsidP="002C4B20">
      <w:pPr>
        <w:pStyle w:val="ReportTitle"/>
      </w:pPr>
    </w:p>
    <w:p w14:paraId="3757FE2F" w14:textId="77777777" w:rsidR="002C4B20" w:rsidRDefault="002C4B20" w:rsidP="002C4B20">
      <w:pPr>
        <w:pStyle w:val="ReportTitle"/>
        <w:ind w:left="2880" w:firstLine="720"/>
        <w:jc w:val="left"/>
        <w:rPr>
          <w:sz w:val="72"/>
          <w:szCs w:val="72"/>
        </w:rPr>
      </w:pPr>
    </w:p>
    <w:p w14:paraId="4E029759" w14:textId="2F8A91E7" w:rsidR="00BC6921" w:rsidRDefault="00BC6921" w:rsidP="00BC6921"/>
    <w:p w14:paraId="2875C872" w14:textId="5A8577D6" w:rsidR="002C4B20" w:rsidRDefault="00183C8B" w:rsidP="00183C8B">
      <w:pPr>
        <w:pStyle w:val="ReportTitle"/>
        <w:jc w:val="left"/>
        <w:rPr>
          <w:sz w:val="72"/>
          <w:szCs w:val="72"/>
        </w:rPr>
      </w:pPr>
      <w:r>
        <w:rPr>
          <w:sz w:val="72"/>
          <w:szCs w:val="72"/>
        </w:rPr>
        <w:lastRenderedPageBreak/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  <w:t>DEVELOPER DETAILS</w:t>
      </w:r>
    </w:p>
    <w:p w14:paraId="4D5321A3" w14:textId="093E3C57" w:rsidR="00183C8B" w:rsidRDefault="00183C8B" w:rsidP="00183C8B">
      <w:pPr>
        <w:pStyle w:val="ReportTitle"/>
        <w:jc w:val="left"/>
        <w:rPr>
          <w:sz w:val="72"/>
          <w:szCs w:val="72"/>
        </w:rPr>
      </w:pPr>
    </w:p>
    <w:p w14:paraId="339D8C14" w14:textId="00EDB88A" w:rsidR="00183C8B" w:rsidRDefault="00183C8B" w:rsidP="00183C8B">
      <w:r>
        <w:t xml:space="preserve">Name: Lavanya </w:t>
      </w:r>
      <w:proofErr w:type="spellStart"/>
      <w:r>
        <w:t>Nemani</w:t>
      </w:r>
      <w:proofErr w:type="spellEnd"/>
    </w:p>
    <w:p w14:paraId="3ACD45F9" w14:textId="0E982F41" w:rsidR="00183C8B" w:rsidRDefault="00183C8B" w:rsidP="00183C8B">
      <w:r>
        <w:t>Email Id: Lavanya.nemani07@gmail.com</w:t>
      </w:r>
    </w:p>
    <w:p w14:paraId="55D1FE75" w14:textId="77777777" w:rsidR="002C4B20" w:rsidRPr="002C4B20" w:rsidRDefault="002C4B20" w:rsidP="002C4B20">
      <w:pPr>
        <w:pStyle w:val="ReportTitle"/>
      </w:pPr>
    </w:p>
    <w:sectPr w:rsidR="002C4B20" w:rsidRPr="002C4B20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6E366" w14:textId="77777777" w:rsidR="003D2817" w:rsidRDefault="003D2817">
      <w:pPr>
        <w:spacing w:after="0"/>
      </w:pPr>
      <w:r>
        <w:separator/>
      </w:r>
    </w:p>
  </w:endnote>
  <w:endnote w:type="continuationSeparator" w:id="0">
    <w:p w14:paraId="381CA11A" w14:textId="77777777" w:rsidR="003D2817" w:rsidRDefault="003D28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54B2F" w14:textId="77777777" w:rsidR="00DB1D86" w:rsidRDefault="00DB1D86">
    <w:pPr>
      <w:jc w:val="right"/>
    </w:pPr>
  </w:p>
  <w:p w14:paraId="7F42209D" w14:textId="77777777" w:rsidR="00DB1D86" w:rsidRDefault="00DB1D86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272063" w:themeColor="accent3"/>
      </w:rPr>
      <w:sym w:font="Wingdings 2" w:char="F097"/>
    </w:r>
  </w:p>
  <w:p w14:paraId="26EA1F5F" w14:textId="77777777" w:rsidR="00DB1D86" w:rsidRDefault="00DB1D8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4CB5FD" w14:textId="77777777" w:rsidR="00DB1D86" w:rsidRPr="005D120C" w:rsidRDefault="00DB1D86">
        <w:pPr>
          <w:pStyle w:val="Footer"/>
          <w:jc w:val="center"/>
          <w:rPr>
            <w:color w:val="3F1D5A" w:themeColor="accent1"/>
          </w:rPr>
        </w:pPr>
        <w:r w:rsidRPr="005D120C">
          <w:rPr>
            <w:color w:val="3F1D5A" w:themeColor="accent1"/>
          </w:rPr>
          <w:fldChar w:fldCharType="begin"/>
        </w:r>
        <w:r w:rsidRPr="005D120C">
          <w:rPr>
            <w:color w:val="3F1D5A" w:themeColor="accent1"/>
          </w:rPr>
          <w:instrText xml:space="preserve"> PAGE   \* MERGEFORMAT </w:instrText>
        </w:r>
        <w:r w:rsidRPr="005D120C">
          <w:rPr>
            <w:color w:val="3F1D5A" w:themeColor="accent1"/>
          </w:rPr>
          <w:fldChar w:fldCharType="separate"/>
        </w:r>
        <w:r>
          <w:rPr>
            <w:noProof/>
            <w:color w:val="3F1D5A" w:themeColor="accent1"/>
          </w:rPr>
          <w:t>1</w:t>
        </w:r>
        <w:r w:rsidRPr="005D120C">
          <w:rPr>
            <w:noProof/>
            <w:color w:val="3F1D5A" w:themeColor="accent1"/>
          </w:rPr>
          <w:fldChar w:fldCharType="end"/>
        </w:r>
      </w:p>
    </w:sdtContent>
  </w:sdt>
  <w:p w14:paraId="3CEE966F" w14:textId="77777777" w:rsidR="00DB1D86" w:rsidRDefault="00DB1D86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ACABB" w14:textId="77777777" w:rsidR="00DB1D86" w:rsidRDefault="00DB1D8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BF0DCA0" wp14:editId="224CAEE2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D475574" id="Group 17" o:spid="_x0000_s1026" alt="Multi-colored hexagons" style="position:absolute;margin-left:-70.5pt;margin-top:-165.9pt;width:321.8pt;height:267.1pt;z-index:251660288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72DDD5E3" wp14:editId="436351BD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c 31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A6E5A" w14:textId="77777777" w:rsidR="003D2817" w:rsidRDefault="003D2817">
      <w:pPr>
        <w:spacing w:after="0"/>
      </w:pPr>
      <w:r>
        <w:separator/>
      </w:r>
    </w:p>
  </w:footnote>
  <w:footnote w:type="continuationSeparator" w:id="0">
    <w:p w14:paraId="6B2EC7BF" w14:textId="77777777" w:rsidR="003D2817" w:rsidRDefault="003D281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Document title:"/>
      <w:tag w:val="Document title:"/>
      <w:id w:val="-1396499233"/>
      <w:placeholder>
        <w:docPart w:val="66EAA92FB06F4DD1846401F79D436CE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Content>
      <w:p w14:paraId="0524D1DD" w14:textId="34327C8D" w:rsidR="00DB1D86" w:rsidRDefault="00DB1D86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FETCH REWARDS-CODING EXCERCISE</w:t>
        </w:r>
      </w:p>
    </w:sdtContent>
  </w:sdt>
  <w:p w14:paraId="7093AE46" w14:textId="77777777" w:rsidR="00DB1D86" w:rsidRPr="005D120C" w:rsidRDefault="00DB1D86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Ellipsis:"/>
        <w:tag w:val="Ellipsis:"/>
        <w:id w:val="-2048830323"/>
        <w:placeholder/>
        <w:temporary/>
        <w:showingPlcHdr/>
        <w15:appearance w15:val="hidden"/>
      </w:sdtPr>
      <w:sdtContent>
        <w:r w:rsidRPr="001B0F06">
          <w:rPr>
            <w:color w:val="CB400B" w:themeColor="text2" w:themeShade="BF"/>
          </w:rPr>
          <w:sym w:font="Symbol" w:char="F0B7"/>
        </w:r>
        <w:r w:rsidRPr="001B0F06">
          <w:rPr>
            <w:color w:val="CB400B" w:themeColor="text2" w:themeShade="BF"/>
          </w:rPr>
          <w:t xml:space="preserve"> </w:t>
        </w:r>
        <w:r w:rsidRPr="001B0F06">
          <w:rPr>
            <w:color w:val="CB400B" w:themeColor="text2" w:themeShade="BF"/>
          </w:rPr>
          <w:sym w:font="Symbol" w:char="F0B7"/>
        </w:r>
        <w:r w:rsidRPr="001B0F06">
          <w:rPr>
            <w:color w:val="CB400B" w:themeColor="text2" w:themeShade="BF"/>
          </w:rPr>
          <w:t xml:space="preserve"> </w:t>
        </w:r>
        <w:r w:rsidRPr="001B0F06">
          <w:rPr>
            <w:color w:val="CB400B" w:themeColor="text2" w:themeShade="BF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905B1" w14:textId="77777777" w:rsidR="00DB1D86" w:rsidRDefault="00DB1D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2035B09" wp14:editId="15C83047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1D8483" id="Group 2" o:spid="_x0000_s1026" alt="Multi-colored hexagon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74DA0"/>
    <w:multiLevelType w:val="hybridMultilevel"/>
    <w:tmpl w:val="A3B61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A71AFA"/>
    <w:multiLevelType w:val="hybridMultilevel"/>
    <w:tmpl w:val="646019F0"/>
    <w:lvl w:ilvl="0" w:tplc="47E48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84"/>
    <w:rsid w:val="00094803"/>
    <w:rsid w:val="000D0353"/>
    <w:rsid w:val="001044B0"/>
    <w:rsid w:val="00144C8E"/>
    <w:rsid w:val="00172D10"/>
    <w:rsid w:val="001769F2"/>
    <w:rsid w:val="00183C8B"/>
    <w:rsid w:val="00194F61"/>
    <w:rsid w:val="001A2155"/>
    <w:rsid w:val="001B0F06"/>
    <w:rsid w:val="001C62C8"/>
    <w:rsid w:val="001D74FA"/>
    <w:rsid w:val="00202812"/>
    <w:rsid w:val="00260E5B"/>
    <w:rsid w:val="00270A19"/>
    <w:rsid w:val="002A2E02"/>
    <w:rsid w:val="002C4B20"/>
    <w:rsid w:val="002D243B"/>
    <w:rsid w:val="002E20F4"/>
    <w:rsid w:val="00302691"/>
    <w:rsid w:val="0030511D"/>
    <w:rsid w:val="00364944"/>
    <w:rsid w:val="00374C02"/>
    <w:rsid w:val="0038009F"/>
    <w:rsid w:val="003B2287"/>
    <w:rsid w:val="003D230B"/>
    <w:rsid w:val="003D2817"/>
    <w:rsid w:val="004043B9"/>
    <w:rsid w:val="00426F60"/>
    <w:rsid w:val="004905AD"/>
    <w:rsid w:val="004F53E9"/>
    <w:rsid w:val="005334E7"/>
    <w:rsid w:val="00561054"/>
    <w:rsid w:val="005744F8"/>
    <w:rsid w:val="005747FE"/>
    <w:rsid w:val="005D120C"/>
    <w:rsid w:val="006045D9"/>
    <w:rsid w:val="00694109"/>
    <w:rsid w:val="006D3E48"/>
    <w:rsid w:val="00732598"/>
    <w:rsid w:val="0075116F"/>
    <w:rsid w:val="00805C11"/>
    <w:rsid w:val="00814823"/>
    <w:rsid w:val="00883B68"/>
    <w:rsid w:val="00891B92"/>
    <w:rsid w:val="008A25CD"/>
    <w:rsid w:val="008D5B92"/>
    <w:rsid w:val="008F5585"/>
    <w:rsid w:val="00901939"/>
    <w:rsid w:val="00941984"/>
    <w:rsid w:val="0096164A"/>
    <w:rsid w:val="009823B0"/>
    <w:rsid w:val="00A272E4"/>
    <w:rsid w:val="00A91B6F"/>
    <w:rsid w:val="00B35AE4"/>
    <w:rsid w:val="00B66E22"/>
    <w:rsid w:val="00B76B9C"/>
    <w:rsid w:val="00B903A7"/>
    <w:rsid w:val="00BC6921"/>
    <w:rsid w:val="00BE2F1B"/>
    <w:rsid w:val="00C13B2F"/>
    <w:rsid w:val="00CD24A6"/>
    <w:rsid w:val="00CD4008"/>
    <w:rsid w:val="00D26E42"/>
    <w:rsid w:val="00DB0EF4"/>
    <w:rsid w:val="00DB1D86"/>
    <w:rsid w:val="00DB5A25"/>
    <w:rsid w:val="00DC2EB5"/>
    <w:rsid w:val="00E02964"/>
    <w:rsid w:val="00E35489"/>
    <w:rsid w:val="00FD2FA9"/>
    <w:rsid w:val="00FD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C9AD8"/>
  <w15:docId w15:val="{4895ACAD-0937-4360-94E0-8D1F752A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3F1D5A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B0F06"/>
    <w:rPr>
      <w:color w:val="217084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8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3" Type="http://schemas.openxmlformats.org/officeDocument/2006/relationships/image" Target="media/image14.png"/><Relationship Id="rId7" Type="http://schemas.openxmlformats.org/officeDocument/2006/relationships/image" Target="media/image17.png"/><Relationship Id="rId2" Type="http://schemas.openxmlformats.org/officeDocument/2006/relationships/image" Target="media/image11.svg"/><Relationship Id="rId1" Type="http://schemas.openxmlformats.org/officeDocument/2006/relationships/image" Target="media/image10.png"/><Relationship Id="rId6" Type="http://schemas.openxmlformats.org/officeDocument/2006/relationships/image" Target="media/image13.svg"/><Relationship Id="rId11" Type="http://schemas.openxmlformats.org/officeDocument/2006/relationships/image" Target="media/image9.svg"/><Relationship Id="rId5" Type="http://schemas.openxmlformats.org/officeDocument/2006/relationships/image" Target="media/image12.png"/><Relationship Id="rId10" Type="http://schemas.openxmlformats.org/officeDocument/2006/relationships/image" Target="media/image8.png"/><Relationship Id="rId4" Type="http://schemas.openxmlformats.org/officeDocument/2006/relationships/image" Target="media/image15.svg"/><Relationship Id="rId9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5.svg"/><Relationship Id="rId3" Type="http://schemas.openxmlformats.org/officeDocument/2006/relationships/image" Target="media/image10.png"/><Relationship Id="rId7" Type="http://schemas.openxmlformats.org/officeDocument/2006/relationships/image" Target="media/image14.png"/><Relationship Id="rId12" Type="http://schemas.openxmlformats.org/officeDocument/2006/relationships/image" Target="media/image19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6" Type="http://schemas.openxmlformats.org/officeDocument/2006/relationships/image" Target="media/image13.svg"/><Relationship Id="rId11" Type="http://schemas.openxmlformats.org/officeDocument/2006/relationships/image" Target="media/image18.png"/><Relationship Id="rId5" Type="http://schemas.openxmlformats.org/officeDocument/2006/relationships/image" Target="media/image12.png"/><Relationship Id="rId10" Type="http://schemas.openxmlformats.org/officeDocument/2006/relationships/image" Target="media/image17.png"/><Relationship Id="rId4" Type="http://schemas.openxmlformats.org/officeDocument/2006/relationships/image" Target="media/image11.svg"/><Relationship Id="rId9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vanya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EAA92FB06F4DD1846401F79D436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14794-C8CC-4391-9F92-95BD788B2A5D}"/>
      </w:docPartPr>
      <w:docPartBody>
        <w:p w:rsidR="00000000" w:rsidRDefault="0056588E">
          <w:pPr>
            <w:pStyle w:val="66EAA92FB06F4DD1846401F79D436CEB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8E"/>
    <w:rsid w:val="0056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EAA92FB06F4DD1846401F79D436CEB">
    <w:name w:val="66EAA92FB06F4DD1846401F79D436C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</Template>
  <TotalTime>553</TotalTime>
  <Pages>13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FETCH REWARDS-CODING EXCERCISE</vt:lpstr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FETCH REWARDS-CODING EXCERCISE</dc:title>
  <dc:subject>Lavanya Nemani
Role: Backend Software Engineering</dc:subject>
  <dc:creator>Lavanya</dc:creator>
  <cp:lastModifiedBy>Anila Kodukula</cp:lastModifiedBy>
  <cp:revision>9</cp:revision>
  <cp:lastPrinted>2009-08-05T20:41:00Z</cp:lastPrinted>
  <dcterms:created xsi:type="dcterms:W3CDTF">2020-09-24T21:02:00Z</dcterms:created>
  <dcterms:modified xsi:type="dcterms:W3CDTF">2020-09-25T06:15:00Z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Anumol@vidyatech.com</vt:lpwstr>
  </property>
  <property fmtid="{D5CDD505-2E9C-101B-9397-08002B2CF9AE}" pid="8" name="MSIP_Label_f42aa342-8706-4288-bd11-ebb85995028c_SetDate">
    <vt:lpwstr>2018-06-11T11:35:00.3825830Z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